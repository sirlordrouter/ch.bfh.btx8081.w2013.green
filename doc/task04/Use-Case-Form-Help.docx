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A87C3" w14:textId="77777777" w:rsidR="00864DCF" w:rsidRDefault="00756C9F">
      <w:pPr>
        <w:pStyle w:val="BodyText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14:paraId="32F73A27" w14:textId="77777777"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5670"/>
      </w:tblGrid>
      <w:tr w:rsidR="00864DCF" w14:paraId="562836F0" w14:textId="77777777" w:rsidTr="000620CB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517EBCD0" w14:textId="77777777" w:rsidR="00864DCF" w:rsidRDefault="00E6085F" w:rsidP="00152130">
            <w:pPr>
              <w:pStyle w:val="Tabelle"/>
            </w:pPr>
            <w:bookmarkStart w:id="0" w:name="_GoBack"/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061E5ED1" w14:textId="77777777" w:rsidR="00864DCF" w:rsidRDefault="00404A95">
            <w:pPr>
              <w:pStyle w:val="Tabelle"/>
            </w:pPr>
            <w:r>
              <w:t>001 Help</w:t>
            </w:r>
          </w:p>
        </w:tc>
      </w:tr>
      <w:tr w:rsidR="00864DCF" w14:paraId="7CABCBD6" w14:textId="77777777" w:rsidTr="000620CB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5FD08C2C" w14:textId="77777777"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5E9E5EE8" w14:textId="77777777" w:rsidR="00864DCF" w:rsidRDefault="00404A95">
            <w:pPr>
              <w:pStyle w:val="Tabelle"/>
            </w:pPr>
            <w:r>
              <w:t xml:space="preserve">Patient befindet sich in einer Notlage und benötigt Hilfe </w:t>
            </w:r>
          </w:p>
        </w:tc>
      </w:tr>
      <w:tr w:rsidR="00864DCF" w14:paraId="64046CF6" w14:textId="77777777" w:rsidTr="000620CB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5B7BD9C" w14:textId="77777777"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54F20707" w14:textId="77777777" w:rsidR="00864DCF" w:rsidRDefault="00404A95">
            <w:pPr>
              <w:pStyle w:val="Tabelle"/>
            </w:pPr>
            <w:r>
              <w:t>Öffnet die App  und wählt die Hilfefunktion aus</w:t>
            </w:r>
          </w:p>
        </w:tc>
      </w:tr>
      <w:tr w:rsidR="00864DCF" w14:paraId="0C07868E" w14:textId="77777777" w:rsidTr="000620CB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18D4F5E8" w14:textId="77777777"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3CEA8545" w14:textId="77777777" w:rsidR="00864DCF" w:rsidRDefault="00404A95">
            <w:pPr>
              <w:pStyle w:val="Tabelle"/>
            </w:pPr>
            <w:r>
              <w:t xml:space="preserve">Patient </w:t>
            </w:r>
          </w:p>
        </w:tc>
      </w:tr>
      <w:tr w:rsidR="00864DCF" w14:paraId="03ADDE23" w14:textId="77777777" w:rsidTr="000620CB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17C1AAF0" w14:textId="77777777"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7BC7793F" w14:textId="77777777" w:rsidR="00864DCF" w:rsidRDefault="00404A95">
            <w:pPr>
              <w:pStyle w:val="Tabelle"/>
            </w:pPr>
            <w:r>
              <w:t>Telefonnummer für die Hilfe ist vordefiniert(nicht Patienten spezifisch)</w:t>
            </w:r>
          </w:p>
          <w:p w14:paraId="2E8371B4" w14:textId="77777777" w:rsidR="00404A95" w:rsidRDefault="00404A95">
            <w:pPr>
              <w:pStyle w:val="Tabelle"/>
            </w:pPr>
            <w:r>
              <w:t>Und die Nummer für den Patienten  von Betreuer definiert werden.</w:t>
            </w:r>
          </w:p>
        </w:tc>
      </w:tr>
      <w:tr w:rsidR="00864DCF" w14:paraId="7808EF12" w14:textId="77777777" w:rsidTr="000620CB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02F8CBA" w14:textId="77777777"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7B369542" w14:textId="77777777" w:rsidR="005D709A" w:rsidRPr="0028290C" w:rsidRDefault="00505200" w:rsidP="0028290C">
            <w:pPr>
              <w:pStyle w:val="Tabelle"/>
              <w:rPr>
                <w:color w:val="FF0000"/>
              </w:rPr>
            </w:pPr>
            <w:r>
              <w:t>Kontakt wird erfolgreich hergestellt</w:t>
            </w:r>
          </w:p>
        </w:tc>
      </w:tr>
    </w:tbl>
    <w:p w14:paraId="09C88D8A" w14:textId="77777777"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77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"/>
        <w:gridCol w:w="882"/>
        <w:gridCol w:w="6420"/>
      </w:tblGrid>
      <w:tr w:rsidR="00864DCF" w14:paraId="66427F22" w14:textId="77777777" w:rsidTr="000620CB">
        <w:tc>
          <w:tcPr>
            <w:tcW w:w="423" w:type="dxa"/>
            <w:tcBorders>
              <w:bottom w:val="single" w:sz="4" w:space="0" w:color="auto"/>
            </w:tcBorders>
            <w:shd w:val="pct10" w:color="auto" w:fill="FFFFFF"/>
          </w:tcPr>
          <w:p w14:paraId="6DEA8E51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shd w:val="pct10" w:color="auto" w:fill="FFFFFF"/>
          </w:tcPr>
          <w:p w14:paraId="5A62B98D" w14:textId="77777777"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420" w:type="dxa"/>
            <w:tcBorders>
              <w:bottom w:val="single" w:sz="4" w:space="0" w:color="auto"/>
            </w:tcBorders>
            <w:shd w:val="pct10" w:color="auto" w:fill="FFFFFF"/>
          </w:tcPr>
          <w:p w14:paraId="18754771" w14:textId="77777777" w:rsidR="00864DCF" w:rsidRDefault="00152130">
            <w:pPr>
              <w:pStyle w:val="Tabelle"/>
            </w:pPr>
            <w:r>
              <w:t>Description</w:t>
            </w:r>
          </w:p>
        </w:tc>
      </w:tr>
      <w:tr w:rsidR="00864DCF" w14:paraId="08A6BEA1" w14:textId="77777777" w:rsidTr="000620CB">
        <w:tc>
          <w:tcPr>
            <w:tcW w:w="423" w:type="dxa"/>
            <w:tcBorders>
              <w:bottom w:val="dotted" w:sz="4" w:space="0" w:color="auto"/>
              <w:right w:val="dotted" w:sz="4" w:space="0" w:color="auto"/>
            </w:tcBorders>
          </w:tcPr>
          <w:p w14:paraId="20142753" w14:textId="77777777" w:rsidR="00864DCF" w:rsidRDefault="005D709A">
            <w:pPr>
              <w:pStyle w:val="Tabelle"/>
            </w:pPr>
            <w:r>
              <w:t>1.1</w:t>
            </w:r>
          </w:p>
        </w:tc>
        <w:tc>
          <w:tcPr>
            <w:tcW w:w="882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356B2D" w14:textId="77777777" w:rsidR="00864DCF" w:rsidRDefault="005D709A">
            <w:pPr>
              <w:pStyle w:val="Tabelle"/>
            </w:pPr>
            <w:r>
              <w:t>Patient</w:t>
            </w:r>
          </w:p>
        </w:tc>
        <w:tc>
          <w:tcPr>
            <w:tcW w:w="6420" w:type="dxa"/>
            <w:tcBorders>
              <w:left w:val="dotted" w:sz="4" w:space="0" w:color="auto"/>
              <w:bottom w:val="dotted" w:sz="4" w:space="0" w:color="auto"/>
            </w:tcBorders>
          </w:tcPr>
          <w:p w14:paraId="5C5D76E3" w14:textId="77777777" w:rsidR="00864DCF" w:rsidRDefault="005D709A">
            <w:pPr>
              <w:pStyle w:val="Tabelle"/>
            </w:pPr>
            <w:r>
              <w:t>App starten</w:t>
            </w:r>
          </w:p>
        </w:tc>
      </w:tr>
      <w:tr w:rsidR="00864DCF" w14:paraId="147180D2" w14:textId="77777777" w:rsidTr="000620CB">
        <w:tc>
          <w:tcPr>
            <w:tcW w:w="42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EBE9FF" w14:textId="77777777" w:rsidR="00864DCF" w:rsidRDefault="005D709A">
            <w:pPr>
              <w:pStyle w:val="Tabelle"/>
            </w:pPr>
            <w:r>
              <w:t>1.2</w:t>
            </w:r>
          </w:p>
        </w:tc>
        <w:tc>
          <w:tcPr>
            <w:tcW w:w="8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7CCEBB" w14:textId="77777777" w:rsidR="00864DCF" w:rsidRDefault="005D709A">
            <w:pPr>
              <w:pStyle w:val="Tabelle"/>
            </w:pPr>
            <w:r>
              <w:t>Patient</w:t>
            </w:r>
          </w:p>
        </w:tc>
        <w:tc>
          <w:tcPr>
            <w:tcW w:w="6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7138F6A" w14:textId="77777777" w:rsidR="00864DCF" w:rsidRDefault="005D709A">
            <w:pPr>
              <w:pStyle w:val="Tabelle"/>
            </w:pPr>
            <w:r>
              <w:t>Hilfe Button anwählen</w:t>
            </w:r>
          </w:p>
        </w:tc>
      </w:tr>
      <w:tr w:rsidR="00864DCF" w14:paraId="6A26D536" w14:textId="77777777" w:rsidTr="000620CB">
        <w:tc>
          <w:tcPr>
            <w:tcW w:w="42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67AB50" w14:textId="77777777" w:rsidR="00864DCF" w:rsidRDefault="005D709A">
            <w:pPr>
              <w:pStyle w:val="Tabelle"/>
            </w:pPr>
            <w:r>
              <w:t>1.3</w:t>
            </w:r>
          </w:p>
        </w:tc>
        <w:tc>
          <w:tcPr>
            <w:tcW w:w="8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2410A6" w14:textId="77777777" w:rsidR="00864DCF" w:rsidRDefault="005D709A">
            <w:pPr>
              <w:pStyle w:val="Tabelle"/>
            </w:pPr>
            <w:r>
              <w:t xml:space="preserve">System </w:t>
            </w:r>
          </w:p>
        </w:tc>
        <w:tc>
          <w:tcPr>
            <w:tcW w:w="6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9FA26C" w14:textId="77777777" w:rsidR="00864DCF" w:rsidRDefault="005D709A" w:rsidP="005D709A">
            <w:pPr>
              <w:pStyle w:val="Tabelle"/>
            </w:pPr>
            <w:r>
              <w:t xml:space="preserve">Zeigt  die verschiedenen Hilfemöglichkeiten </w:t>
            </w:r>
          </w:p>
        </w:tc>
      </w:tr>
      <w:tr w:rsidR="00864DCF" w14:paraId="5914B305" w14:textId="77777777" w:rsidTr="000620CB">
        <w:tc>
          <w:tcPr>
            <w:tcW w:w="42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CE597F" w14:textId="77777777" w:rsidR="00864DCF" w:rsidRDefault="005D709A">
            <w:pPr>
              <w:pStyle w:val="Tabelle"/>
            </w:pPr>
            <w:r>
              <w:t>1.4</w:t>
            </w:r>
          </w:p>
        </w:tc>
        <w:tc>
          <w:tcPr>
            <w:tcW w:w="8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4C5804" w14:textId="77777777" w:rsidR="00864DCF" w:rsidRDefault="005D709A">
            <w:pPr>
              <w:pStyle w:val="Tabelle"/>
            </w:pPr>
            <w:r>
              <w:t>Patient</w:t>
            </w:r>
          </w:p>
        </w:tc>
        <w:tc>
          <w:tcPr>
            <w:tcW w:w="6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4D98D75" w14:textId="77777777" w:rsidR="00864DCF" w:rsidRDefault="005D709A">
            <w:pPr>
              <w:pStyle w:val="Tabelle"/>
            </w:pPr>
            <w:r>
              <w:t>Wählt eine Hilfemöglichkeit</w:t>
            </w:r>
          </w:p>
        </w:tc>
      </w:tr>
      <w:tr w:rsidR="00864DCF" w14:paraId="2D7DB259" w14:textId="77777777" w:rsidTr="000620CB">
        <w:tc>
          <w:tcPr>
            <w:tcW w:w="42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4A7DA" w14:textId="77777777" w:rsidR="00864DCF" w:rsidRDefault="005D709A">
            <w:pPr>
              <w:pStyle w:val="Tabelle"/>
            </w:pPr>
            <w:r>
              <w:t>1.5</w:t>
            </w:r>
          </w:p>
        </w:tc>
        <w:tc>
          <w:tcPr>
            <w:tcW w:w="8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48124A" w14:textId="77777777" w:rsidR="00864DCF" w:rsidRDefault="005D709A">
            <w:pPr>
              <w:pStyle w:val="Tabelle"/>
            </w:pPr>
            <w:r>
              <w:t xml:space="preserve">System </w:t>
            </w:r>
          </w:p>
        </w:tc>
        <w:tc>
          <w:tcPr>
            <w:tcW w:w="6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6F26E48" w14:textId="77777777" w:rsidR="00864DCF" w:rsidRDefault="005D709A">
            <w:pPr>
              <w:pStyle w:val="Tabelle"/>
            </w:pPr>
            <w:r>
              <w:t>System tätigt den Anruf</w:t>
            </w:r>
          </w:p>
        </w:tc>
      </w:tr>
    </w:tbl>
    <w:p w14:paraId="4A2FD347" w14:textId="77777777"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1206"/>
        <w:gridCol w:w="5882"/>
      </w:tblGrid>
      <w:tr w:rsidR="00864DCF" w14:paraId="0BDFBAAD" w14:textId="77777777" w:rsidTr="000620CB">
        <w:tc>
          <w:tcPr>
            <w:tcW w:w="637" w:type="dxa"/>
            <w:tcBorders>
              <w:bottom w:val="single" w:sz="4" w:space="0" w:color="auto"/>
            </w:tcBorders>
            <w:shd w:val="pct10" w:color="auto" w:fill="FFFFFF"/>
          </w:tcPr>
          <w:p w14:paraId="27C9278E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pct10" w:color="auto" w:fill="FFFFFF"/>
          </w:tcPr>
          <w:p w14:paraId="6AFF477A" w14:textId="77777777"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5882" w:type="dxa"/>
            <w:tcBorders>
              <w:bottom w:val="single" w:sz="4" w:space="0" w:color="auto"/>
            </w:tcBorders>
            <w:shd w:val="pct10" w:color="auto" w:fill="FFFFFF"/>
          </w:tcPr>
          <w:p w14:paraId="5E660BCE" w14:textId="77777777"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14:paraId="622184B2" w14:textId="77777777" w:rsidTr="000620CB">
        <w:tc>
          <w:tcPr>
            <w:tcW w:w="637" w:type="dxa"/>
            <w:tcBorders>
              <w:bottom w:val="dotted" w:sz="4" w:space="0" w:color="auto"/>
              <w:right w:val="dotted" w:sz="4" w:space="0" w:color="auto"/>
            </w:tcBorders>
          </w:tcPr>
          <w:p w14:paraId="21093459" w14:textId="77777777" w:rsidR="00864DCF" w:rsidRDefault="00784CFF">
            <w:pPr>
              <w:pStyle w:val="Tabelle"/>
            </w:pPr>
            <w:r>
              <w:t>1.3.1</w:t>
            </w:r>
          </w:p>
        </w:tc>
        <w:tc>
          <w:tcPr>
            <w:tcW w:w="120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A0854" w14:textId="77777777" w:rsidR="00864DCF" w:rsidRDefault="00784CFF">
            <w:pPr>
              <w:pStyle w:val="Tabelle"/>
            </w:pPr>
            <w:r>
              <w:t>System</w:t>
            </w:r>
          </w:p>
        </w:tc>
        <w:tc>
          <w:tcPr>
            <w:tcW w:w="5882" w:type="dxa"/>
            <w:tcBorders>
              <w:left w:val="dotted" w:sz="4" w:space="0" w:color="auto"/>
              <w:bottom w:val="dotted" w:sz="4" w:space="0" w:color="auto"/>
            </w:tcBorders>
          </w:tcPr>
          <w:p w14:paraId="5C8E8217" w14:textId="66BD4D5B" w:rsidR="00864DCF" w:rsidRPr="0028290C" w:rsidRDefault="000620CB" w:rsidP="005F2DEF">
            <w:pPr>
              <w:pStyle w:val="Tabelle"/>
              <w:rPr>
                <w:b/>
                <w:color w:val="FF0000"/>
              </w:rPr>
            </w:pPr>
            <w:r w:rsidRPr="0057172D">
              <w:rPr>
                <w:lang w:val="de-CH"/>
              </w:rPr>
              <w:t>Fehlerszenario 1: Wenn kein Guthaben verfügbar ist soll dies erkennbar sein und ein Anruf mit der Dargebotenen Hand trotzdem möglich sein</w:t>
            </w:r>
          </w:p>
        </w:tc>
      </w:tr>
      <w:tr w:rsidR="00864DCF" w14:paraId="45602823" w14:textId="77777777" w:rsidTr="000620CB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C806C" w14:textId="77777777" w:rsidR="00864DCF" w:rsidRDefault="005F2DEF">
            <w:pPr>
              <w:pStyle w:val="Tabelle"/>
            </w:pPr>
            <w:r>
              <w:t>1.3.2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078E52" w14:textId="77777777" w:rsidR="00864DCF" w:rsidRDefault="005F2DEF">
            <w:pPr>
              <w:pStyle w:val="Tabelle"/>
            </w:pPr>
            <w:r>
              <w:t>System</w:t>
            </w:r>
          </w:p>
        </w:tc>
        <w:tc>
          <w:tcPr>
            <w:tcW w:w="58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EBA686" w14:textId="1D2D088F" w:rsidR="00864DCF" w:rsidRDefault="000620CB" w:rsidP="005F2DEF">
            <w:pPr>
              <w:pStyle w:val="Tabelle"/>
              <w:ind w:left="0" w:firstLine="0"/>
            </w:pPr>
            <w:r w:rsidRPr="0057172D">
              <w:rPr>
                <w:lang w:val="de-CH"/>
              </w:rPr>
              <w:t>Fehlerszenario 2: Angerufene Nummer ist besetzt . Die Auswahl soll wieder angezeigt werden.</w:t>
            </w:r>
          </w:p>
        </w:tc>
      </w:tr>
      <w:bookmarkEnd w:id="0"/>
    </w:tbl>
    <w:p w14:paraId="3EA491A8" w14:textId="77777777"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9"/>
      <w:footerReference w:type="first" r:id="rId10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E0D9F" w14:textId="77777777" w:rsidR="000620CB" w:rsidRDefault="000620CB">
      <w:r>
        <w:separator/>
      </w:r>
    </w:p>
  </w:endnote>
  <w:endnote w:type="continuationSeparator" w:id="0">
    <w:p w14:paraId="16B50FAB" w14:textId="77777777" w:rsidR="000620CB" w:rsidRDefault="0006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Cambri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0620CB" w14:paraId="3F4466ED" w14:textId="77777777">
      <w:tc>
        <w:tcPr>
          <w:tcW w:w="851" w:type="dxa"/>
        </w:tcPr>
        <w:p w14:paraId="4D227DE4" w14:textId="116EF9CD" w:rsidR="000620CB" w:rsidRDefault="000620CB">
          <w:pPr>
            <w:pStyle w:val="Footer"/>
            <w:ind w:right="56"/>
            <w:rPr>
              <w:b/>
            </w:rPr>
          </w:pP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SEQ Kap \c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0</w:t>
          </w:r>
          <w:r>
            <w:rPr>
              <w:rStyle w:val="PageNumber"/>
              <w:b/>
            </w:rPr>
            <w:fldChar w:fldCharType="end"/>
          </w:r>
          <w:r w:rsidR="00F8071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318B4A7A" wp14:editId="5DC95FD9">
                    <wp:simplePos x="0" y="0"/>
                    <wp:positionH relativeFrom="column">
                      <wp:posOffset>6066155</wp:posOffset>
                    </wp:positionH>
                    <wp:positionV relativeFrom="paragraph">
                      <wp:posOffset>-29210</wp:posOffset>
                    </wp:positionV>
                    <wp:extent cx="640080" cy="0"/>
                    <wp:effectExtent l="0" t="0" r="0" b="0"/>
                    <wp:wrapNone/>
                    <wp:docPr id="1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40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5pt,-2.25pt" to="528.05pt,-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" o:allowincell="f"/>
                </w:pict>
              </mc:Fallback>
            </mc:AlternateContent>
          </w:r>
          <w:r>
            <w:rPr>
              <w:rStyle w:val="PageNumber"/>
              <w:b/>
            </w:rPr>
            <w:t xml:space="preserve">-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 w14:paraId="3E2D566F" w14:textId="77777777" w:rsidR="000620CB" w:rsidRDefault="000620C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4B718" w14:textId="77777777" w:rsidR="000620CB" w:rsidRDefault="000620CB">
      <w:r>
        <w:separator/>
      </w:r>
    </w:p>
  </w:footnote>
  <w:footnote w:type="continuationSeparator" w:id="0">
    <w:p w14:paraId="08763344" w14:textId="77777777" w:rsidR="000620CB" w:rsidRDefault="000620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0620CB" w14:paraId="2B1953ED" w14:textId="77777777">
      <w:trPr>
        <w:trHeight w:hRule="exact" w:val="1060"/>
      </w:trPr>
      <w:tc>
        <w:tcPr>
          <w:tcW w:w="851" w:type="dxa"/>
          <w:tcBorders>
            <w:bottom w:val="nil"/>
          </w:tcBorders>
        </w:tcPr>
        <w:p w14:paraId="5A55A4FA" w14:textId="77777777" w:rsidR="000620CB" w:rsidRDefault="000620CB">
          <w:pPr>
            <w:jc w:val="right"/>
          </w:pPr>
          <w:r>
            <w:rPr>
              <w:noProof/>
            </w:rPr>
            <w:object w:dxaOrig="525" w:dyaOrig="1005" w14:anchorId="0DA5ED3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pt;height:50pt" o:ole="" fillcolor="window">
                <v:imagedata r:id="rId1" o:title=""/>
              </v:shape>
              <o:OLEObject Type="Embed" ProgID="Word.Picture.8" ShapeID="_x0000_i1025" DrawAspect="Content" ObjectID="_1317638473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14:paraId="22A6E902" w14:textId="77777777" w:rsidR="000620CB" w:rsidRDefault="000620CB">
          <w:pPr>
            <w:rPr>
              <w:sz w:val="18"/>
            </w:rPr>
          </w:pPr>
        </w:p>
      </w:tc>
      <w:tc>
        <w:tcPr>
          <w:tcW w:w="5954" w:type="dxa"/>
        </w:tcPr>
        <w:p w14:paraId="7845B190" w14:textId="77777777" w:rsidR="000620CB" w:rsidRDefault="000620CB">
          <w:pPr>
            <w:jc w:val="right"/>
          </w:pPr>
          <w:fldSimple w:instr=" TITLE  \* MERGEFORMAT ">
            <w:r>
              <w:t>Anhang</w:t>
            </w:r>
          </w:fldSimple>
        </w:p>
        <w:p w14:paraId="24B9D83A" w14:textId="77777777" w:rsidR="000620CB" w:rsidRDefault="000620CB">
          <w:pPr>
            <w:jc w:val="right"/>
            <w:rPr>
              <w:sz w:val="16"/>
            </w:rPr>
          </w:pPr>
        </w:p>
        <w:p w14:paraId="08A8E6BD" w14:textId="77777777" w:rsidR="000620CB" w:rsidRDefault="000620CB">
          <w:pPr>
            <w:jc w:val="right"/>
          </w:pPr>
        </w:p>
        <w:p w14:paraId="52A8A6F1" w14:textId="77777777" w:rsidR="000620CB" w:rsidRDefault="000620CB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14:paraId="05B585EA" w14:textId="77777777" w:rsidR="000620CB" w:rsidRDefault="000620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206B0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Heading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47"/>
    <w:rsid w:val="00061447"/>
    <w:rsid w:val="000620CB"/>
    <w:rsid w:val="00152130"/>
    <w:rsid w:val="00173152"/>
    <w:rsid w:val="001D2022"/>
    <w:rsid w:val="0028290C"/>
    <w:rsid w:val="002D4A39"/>
    <w:rsid w:val="003A58C5"/>
    <w:rsid w:val="003B2C18"/>
    <w:rsid w:val="00404A95"/>
    <w:rsid w:val="00505200"/>
    <w:rsid w:val="005D709A"/>
    <w:rsid w:val="005F2DEF"/>
    <w:rsid w:val="00744EAB"/>
    <w:rsid w:val="00756C9F"/>
    <w:rsid w:val="00784CFF"/>
    <w:rsid w:val="007E2780"/>
    <w:rsid w:val="008126D7"/>
    <w:rsid w:val="00864DCF"/>
    <w:rsid w:val="00867D40"/>
    <w:rsid w:val="00A67124"/>
    <w:rsid w:val="00AF7089"/>
    <w:rsid w:val="00C5542B"/>
    <w:rsid w:val="00C573EF"/>
    <w:rsid w:val="00E11988"/>
    <w:rsid w:val="00E6085F"/>
    <w:rsid w:val="00F80719"/>
    <w:rsid w:val="00F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03FAC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Frutiger 55 Roman" w:hAnsi="Frutiger 55 Roman"/>
      <w:lang w:val="de-DE" w:eastAsia="en-US"/>
    </w:rPr>
  </w:style>
  <w:style w:type="paragraph" w:styleId="Heading1">
    <w:name w:val="heading 1"/>
    <w:basedOn w:val="Normal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Heading5">
    <w:name w:val="heading 5"/>
    <w:basedOn w:val="Normal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Normal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Normal"/>
    <w:pPr>
      <w:numPr>
        <w:numId w:val="16"/>
      </w:numPr>
    </w:pPr>
    <w:rPr>
      <w:rFonts w:ascii="Courier New" w:hAnsi="Courier New"/>
    </w:rPr>
  </w:style>
  <w:style w:type="paragraph" w:styleId="FootnoteText">
    <w:name w:val="footnote text"/>
    <w:basedOn w:val="Normal"/>
    <w:semiHidden/>
    <w:pPr>
      <w:ind w:left="992" w:hanging="85"/>
    </w:pPr>
    <w:rPr>
      <w:sz w:val="16"/>
    </w:rPr>
  </w:style>
  <w:style w:type="character" w:styleId="FootnoteReference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Normal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Normal"/>
    <w:next w:val="Normal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Heading">
    <w:name w:val="index heading"/>
    <w:basedOn w:val="Normal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PageNumber">
    <w:name w:val="page number"/>
    <w:basedOn w:val="DefaultParagraphFon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TOC1">
    <w:name w:val="toc 1"/>
    <w:basedOn w:val="Normal"/>
    <w:next w:val="Normal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b/>
      <w:bCs/>
      <w:sz w:val="3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b w:val="0"/>
      <w:bCs w:val="0"/>
      <w:sz w:val="20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autoRedefine/>
    <w:semiHidden/>
    <w:pPr>
      <w:numPr>
        <w:numId w:val="27"/>
      </w:numPr>
    </w:pPr>
  </w:style>
  <w:style w:type="paragraph" w:styleId="ListBullet2">
    <w:name w:val="List Bullet 2"/>
    <w:basedOn w:val="Normal"/>
    <w:autoRedefine/>
    <w:semiHidden/>
    <w:pPr>
      <w:numPr>
        <w:numId w:val="28"/>
      </w:numPr>
    </w:pPr>
  </w:style>
  <w:style w:type="paragraph" w:styleId="ListBullet3">
    <w:name w:val="List Bullet 3"/>
    <w:basedOn w:val="Normal"/>
    <w:autoRedefine/>
    <w:semiHidden/>
    <w:pPr>
      <w:numPr>
        <w:numId w:val="29"/>
      </w:numPr>
    </w:pPr>
  </w:style>
  <w:style w:type="paragraph" w:styleId="ListBullet4">
    <w:name w:val="List Bullet 4"/>
    <w:basedOn w:val="Normal"/>
    <w:autoRedefine/>
    <w:semiHidden/>
    <w:pPr>
      <w:numPr>
        <w:numId w:val="30"/>
      </w:numPr>
    </w:pPr>
  </w:style>
  <w:style w:type="paragraph" w:styleId="ListBullet5">
    <w:name w:val="List Bullet 5"/>
    <w:basedOn w:val="Normal"/>
    <w:autoRedefine/>
    <w:semiHidden/>
    <w:pPr>
      <w:numPr>
        <w:numId w:val="31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32"/>
      </w:numPr>
    </w:pPr>
  </w:style>
  <w:style w:type="paragraph" w:styleId="ListNumber2">
    <w:name w:val="List Number 2"/>
    <w:basedOn w:val="Normal"/>
    <w:semiHidden/>
    <w:pPr>
      <w:numPr>
        <w:numId w:val="33"/>
      </w:numPr>
    </w:pPr>
  </w:style>
  <w:style w:type="paragraph" w:styleId="ListNumber3">
    <w:name w:val="List Number 3"/>
    <w:basedOn w:val="Normal"/>
    <w:semiHidden/>
    <w:pPr>
      <w:numPr>
        <w:numId w:val="34"/>
      </w:numPr>
    </w:pPr>
  </w:style>
  <w:style w:type="paragraph" w:styleId="ListNumber4">
    <w:name w:val="List Number 4"/>
    <w:basedOn w:val="Normal"/>
    <w:semiHidden/>
    <w:pPr>
      <w:numPr>
        <w:numId w:val="35"/>
      </w:numPr>
    </w:pPr>
  </w:style>
  <w:style w:type="paragraph" w:styleId="ListNumber5">
    <w:name w:val="List Number 5"/>
    <w:basedOn w:val="Normal"/>
    <w:semiHidden/>
    <w:pPr>
      <w:numPr>
        <w:numId w:val="3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Frutiger 55 Roman" w:hAnsi="Frutiger 55 Roman"/>
      <w:lang w:val="de-DE" w:eastAsia="en-US"/>
    </w:rPr>
  </w:style>
  <w:style w:type="paragraph" w:styleId="Heading1">
    <w:name w:val="heading 1"/>
    <w:basedOn w:val="Normal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Heading5">
    <w:name w:val="heading 5"/>
    <w:basedOn w:val="Normal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Normal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Normal"/>
    <w:pPr>
      <w:numPr>
        <w:numId w:val="16"/>
      </w:numPr>
    </w:pPr>
    <w:rPr>
      <w:rFonts w:ascii="Courier New" w:hAnsi="Courier New"/>
    </w:rPr>
  </w:style>
  <w:style w:type="paragraph" w:styleId="FootnoteText">
    <w:name w:val="footnote text"/>
    <w:basedOn w:val="Normal"/>
    <w:semiHidden/>
    <w:pPr>
      <w:ind w:left="992" w:hanging="85"/>
    </w:pPr>
    <w:rPr>
      <w:sz w:val="16"/>
    </w:rPr>
  </w:style>
  <w:style w:type="character" w:styleId="FootnoteReference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Normal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Normal"/>
    <w:next w:val="Normal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Heading">
    <w:name w:val="index heading"/>
    <w:basedOn w:val="Normal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PageNumber">
    <w:name w:val="page number"/>
    <w:basedOn w:val="DefaultParagraphFon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TOC1">
    <w:name w:val="toc 1"/>
    <w:basedOn w:val="Normal"/>
    <w:next w:val="Normal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b/>
      <w:bCs/>
      <w:sz w:val="3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b w:val="0"/>
      <w:bCs w:val="0"/>
      <w:sz w:val="20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autoRedefine/>
    <w:semiHidden/>
    <w:pPr>
      <w:numPr>
        <w:numId w:val="27"/>
      </w:numPr>
    </w:pPr>
  </w:style>
  <w:style w:type="paragraph" w:styleId="ListBullet2">
    <w:name w:val="List Bullet 2"/>
    <w:basedOn w:val="Normal"/>
    <w:autoRedefine/>
    <w:semiHidden/>
    <w:pPr>
      <w:numPr>
        <w:numId w:val="28"/>
      </w:numPr>
    </w:pPr>
  </w:style>
  <w:style w:type="paragraph" w:styleId="ListBullet3">
    <w:name w:val="List Bullet 3"/>
    <w:basedOn w:val="Normal"/>
    <w:autoRedefine/>
    <w:semiHidden/>
    <w:pPr>
      <w:numPr>
        <w:numId w:val="29"/>
      </w:numPr>
    </w:pPr>
  </w:style>
  <w:style w:type="paragraph" w:styleId="ListBullet4">
    <w:name w:val="List Bullet 4"/>
    <w:basedOn w:val="Normal"/>
    <w:autoRedefine/>
    <w:semiHidden/>
    <w:pPr>
      <w:numPr>
        <w:numId w:val="30"/>
      </w:numPr>
    </w:pPr>
  </w:style>
  <w:style w:type="paragraph" w:styleId="ListBullet5">
    <w:name w:val="List Bullet 5"/>
    <w:basedOn w:val="Normal"/>
    <w:autoRedefine/>
    <w:semiHidden/>
    <w:pPr>
      <w:numPr>
        <w:numId w:val="31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32"/>
      </w:numPr>
    </w:pPr>
  </w:style>
  <w:style w:type="paragraph" w:styleId="ListNumber2">
    <w:name w:val="List Number 2"/>
    <w:basedOn w:val="Normal"/>
    <w:semiHidden/>
    <w:pPr>
      <w:numPr>
        <w:numId w:val="33"/>
      </w:numPr>
    </w:pPr>
  </w:style>
  <w:style w:type="paragraph" w:styleId="ListNumber3">
    <w:name w:val="List Number 3"/>
    <w:basedOn w:val="Normal"/>
    <w:semiHidden/>
    <w:pPr>
      <w:numPr>
        <w:numId w:val="34"/>
      </w:numPr>
    </w:pPr>
  </w:style>
  <w:style w:type="paragraph" w:styleId="ListNumber4">
    <w:name w:val="List Number 4"/>
    <w:basedOn w:val="Normal"/>
    <w:semiHidden/>
    <w:pPr>
      <w:numPr>
        <w:numId w:val="35"/>
      </w:numPr>
    </w:pPr>
  </w:style>
  <w:style w:type="paragraph" w:styleId="ListNumber5">
    <w:name w:val="List Number 5"/>
    <w:basedOn w:val="Normal"/>
    <w:semiHidden/>
    <w:pPr>
      <w:numPr>
        <w:numId w:val="3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2B460-D55C-5D46-BC06-A512958D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\Programme\Microsoft Office\Vorlagen\intos99\BigDoc3.dot</Template>
  <TotalTime>1</TotalTime>
  <Pages>1</Pages>
  <Words>143</Words>
  <Characters>818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Anhang</vt:lpstr>
      <vt:lpstr>Anhang</vt:lpstr>
    </vt:vector>
  </TitlesOfParts>
  <Company>intos ag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Corina von Kaenel</cp:lastModifiedBy>
  <cp:revision>2</cp:revision>
  <cp:lastPrinted>2013-03-05T11:36:00Z</cp:lastPrinted>
  <dcterms:created xsi:type="dcterms:W3CDTF">2013-10-20T11:55:00Z</dcterms:created>
  <dcterms:modified xsi:type="dcterms:W3CDTF">2013-10-20T11:55:00Z</dcterms:modified>
</cp:coreProperties>
</file>